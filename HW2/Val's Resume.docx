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E5521B" w:rsidRPr="00565B06" w:rsidTr="009A3F4C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556337" w:rsidRPr="00565B06" w:rsidRDefault="00D40339" w:rsidP="00E5521B">
            <w:pPr>
              <w:pStyle w:val="Title"/>
            </w:pPr>
            <w:r>
              <w:t>chryso</w:t>
            </w:r>
            <w:r w:rsidR="00C14398">
              <w:t>Valanti</w:t>
            </w:r>
          </w:p>
          <w:p w:rsidR="00FE18B2" w:rsidRPr="00565B06" w:rsidRDefault="00C14398" w:rsidP="00C14398">
            <w:pPr>
              <w:pStyle w:val="Subtitle"/>
            </w:pPr>
            <w:r>
              <w:t>DemetriAdes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961FC4" w:rsidP="00F77578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8A8BC7C26E248179B7B335EFC856CF9"/>
                      </w:placeholder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F77578" w:rsidRPr="009D0878">
                        <w:t>Address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C14398" w:rsidRPr="009D0878" w:rsidRDefault="00C14398" w:rsidP="00C75022">
                  <w:pPr>
                    <w:pStyle w:val="Icons"/>
                    <w:jc w:val="left"/>
                  </w:pPr>
                </w:p>
              </w:tc>
            </w:tr>
            <w:tr w:rsidR="00C75022" w:rsidRPr="009D0878" w:rsidTr="00FE7443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C75022" w:rsidRDefault="00F77578" w:rsidP="00C75022">
                  <w:pPr>
                    <w:pStyle w:val="ContactInfo"/>
                    <w:jc w:val="left"/>
                  </w:pPr>
                  <w:r>
                    <w:t xml:space="preserve">           </w:t>
                  </w:r>
                  <w:r w:rsidR="00C75022">
                    <w:t>126 Monahan Avenue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C75022" w:rsidRDefault="00C75022" w:rsidP="00C75022">
                  <w:pPr>
                    <w:pStyle w:val="Icons"/>
                    <w:jc w:val="left"/>
                  </w:pPr>
                </w:p>
              </w:tc>
            </w:tr>
            <w:tr w:rsidR="00323C3F" w:rsidRPr="009D0878" w:rsidTr="00FE7443">
              <w:sdt>
                <w:sdtPr>
                  <w:alias w:val="Enter phone:"/>
                  <w:tag w:val="Enter phone:"/>
                  <w:id w:val="-1849400302"/>
                  <w:placeholder>
                    <w:docPart w:val="BAAE24421E2F4031B1CC50434AC1BC5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C75022" w:rsidP="00C75022">
                      <w:pPr>
                        <w:pStyle w:val="ContactInfo"/>
                        <w:jc w:val="left"/>
                      </w:pPr>
                      <w:r>
                        <w:t xml:space="preserve">                    </w:t>
                      </w:r>
                      <w:r w:rsidR="00C14398">
                        <w:t>Staten Island, NY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FE7443">
              <w:sdt>
                <w:sdtPr>
                  <w:alias w:val="Enter email:"/>
                  <w:tag w:val="Enter email:"/>
                  <w:id w:val="-675184368"/>
                  <w:placeholder>
                    <w:docPart w:val="5C63CD72547D4606A62E936AA20928C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C14398" w:rsidP="00C14398">
                      <w:pPr>
                        <w:pStyle w:val="ContactInfo"/>
                      </w:pPr>
                      <w:r>
                        <w:t>917.837.6419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  <w:tr w:rsidR="00323C3F" w:rsidRPr="009D0878" w:rsidTr="00FE7443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D8050657D79D42CEA94F42BB965A576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323C3F" w:rsidRPr="009D0878" w:rsidRDefault="00135F06" w:rsidP="00020CA9">
                      <w:pPr>
                        <w:pStyle w:val="ContactInfo"/>
                        <w:jc w:val="center"/>
                      </w:pPr>
                      <w:r>
                        <w:t>Valantid@yahoo.com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C75022" w:rsidP="00323C3F">
                  <w:pPr>
                    <w:pStyle w:val="Icons"/>
                  </w:pPr>
                  <w:r>
                    <w:t xml:space="preserve"> </w:t>
                  </w:r>
                </w:p>
              </w:tc>
            </w:tr>
            <w:tr w:rsidR="00323C3F" w:rsidRPr="009D0878" w:rsidTr="00FE7443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C14398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:rsidR="00E5521B" w:rsidRPr="00565B06" w:rsidRDefault="00E5521B" w:rsidP="00020CA9">
            <w:pPr>
              <w:pStyle w:val="ContactInfo"/>
            </w:pPr>
          </w:p>
        </w:tc>
      </w:tr>
    </w:tbl>
    <w:p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01BB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61FC4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CF93D0335D4F2B8AEDAF7C75EB8DC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16FDD" w:rsidRDefault="00EE44A2" w:rsidP="00B47E1E">
      <w:pPr>
        <w:pStyle w:val="Heading2"/>
        <w:rPr>
          <w:b w:val="0"/>
        </w:rPr>
      </w:pPr>
      <w:r>
        <w:t>Business Management</w:t>
      </w:r>
      <w:r w:rsidR="007C0E0E" w:rsidRPr="00565B06">
        <w:t xml:space="preserve"> | </w:t>
      </w:r>
      <w:r w:rsidR="00E37C4C">
        <w:rPr>
          <w:rStyle w:val="Emphasis"/>
        </w:rPr>
        <w:t>St. John’s University</w:t>
      </w:r>
      <w:r w:rsidR="00516FDD">
        <w:rPr>
          <w:rStyle w:val="Emphasis"/>
          <w:b w:val="0"/>
        </w:rPr>
        <w:t>, Staten Island, NY</w:t>
      </w:r>
    </w:p>
    <w:p w:rsidR="007C0E0E" w:rsidRPr="00565B06" w:rsidRDefault="00AB1D55" w:rsidP="004F199F">
      <w:pPr>
        <w:pStyle w:val="Heading3"/>
      </w:pPr>
      <w:r>
        <w:t xml:space="preserve">September </w:t>
      </w:r>
      <w:r w:rsidR="00E37C4C">
        <w:t>2016</w:t>
      </w:r>
      <w:r w:rsidR="007C0E0E" w:rsidRPr="00565B06">
        <w:t xml:space="preserve"> – </w:t>
      </w:r>
      <w:r>
        <w:t xml:space="preserve">May </w:t>
      </w:r>
      <w:r w:rsidR="00DD4C50">
        <w:t>2020</w:t>
      </w:r>
    </w:p>
    <w:p w:rsidR="000E24AC" w:rsidRPr="00565B06" w:rsidRDefault="00EE44A2" w:rsidP="007850D1">
      <w:r>
        <w:t xml:space="preserve">Relevant Coursework: </w:t>
      </w:r>
      <w:r w:rsidR="00331E70">
        <w:t>Management, International Business, Marketing, Public Speaking, Finance</w:t>
      </w:r>
      <w:r w:rsidR="00020CA9">
        <w:t>, Economics, Social Responsibility, Market Theology</w:t>
      </w:r>
    </w:p>
    <w:p w:rsidR="007C0E0E" w:rsidRPr="00516FDD" w:rsidRDefault="00E37C4C" w:rsidP="00B47E1E">
      <w:pPr>
        <w:pStyle w:val="Heading2"/>
        <w:rPr>
          <w:b w:val="0"/>
        </w:rPr>
      </w:pPr>
      <w:r>
        <w:t>High School Diploma</w:t>
      </w:r>
      <w:r w:rsidR="007C0E0E" w:rsidRPr="00565B06">
        <w:t xml:space="preserve"> | </w:t>
      </w:r>
      <w:r>
        <w:rPr>
          <w:rStyle w:val="Emphasis"/>
        </w:rPr>
        <w:t>CSI High School</w:t>
      </w:r>
      <w:r w:rsidR="00516FDD">
        <w:rPr>
          <w:rStyle w:val="Emphasis"/>
          <w:b w:val="0"/>
        </w:rPr>
        <w:t>, Staten Island, NY</w:t>
      </w:r>
    </w:p>
    <w:p w:rsidR="007C0E0E" w:rsidRPr="00565B06" w:rsidRDefault="00AB1D55" w:rsidP="004F199F">
      <w:pPr>
        <w:pStyle w:val="Heading3"/>
      </w:pPr>
      <w:r>
        <w:t xml:space="preserve">September </w:t>
      </w:r>
      <w:r w:rsidR="00E37C4C">
        <w:t>2012</w:t>
      </w:r>
      <w:r w:rsidR="007C0E0E" w:rsidRPr="00565B06">
        <w:t xml:space="preserve"> – </w:t>
      </w:r>
      <w:r>
        <w:t xml:space="preserve">june </w:t>
      </w:r>
      <w:r w:rsidR="00E37C4C">
        <w:t>2016</w:t>
      </w:r>
    </w:p>
    <w:p w:rsidR="00331E70" w:rsidRPr="00331E70" w:rsidRDefault="00331E70" w:rsidP="00331E70">
      <w:r w:rsidRPr="00331E70">
        <w:t>International learning experiences to Australia, New Zealand, England, Germany, Czech Republic, Switzerland, Austria, and Liechtenstein</w:t>
      </w: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135F06">
        <w:tc>
          <w:tcPr>
            <w:tcW w:w="725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334B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5E088C" w:rsidRPr="00565B06" w:rsidRDefault="00961FC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DBE46E2F5D1431B99244AAEA22F098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135F06" w:rsidRPr="00EE44A2" w:rsidRDefault="00135F06" w:rsidP="00135F06">
      <w:pPr>
        <w:pStyle w:val="Heading2"/>
        <w:rPr>
          <w:b w:val="0"/>
        </w:rPr>
      </w:pPr>
      <w:r>
        <w:t>Accounts Payable</w:t>
      </w:r>
      <w:r w:rsidRPr="00565B06">
        <w:t xml:space="preserve">| </w:t>
      </w:r>
      <w:r>
        <w:rPr>
          <w:rStyle w:val="Emphasis"/>
        </w:rPr>
        <w:t xml:space="preserve">Meridian Properties, </w:t>
      </w:r>
      <w:r>
        <w:rPr>
          <w:rStyle w:val="Emphasis"/>
          <w:b w:val="0"/>
        </w:rPr>
        <w:t>Brooklyn, NY</w:t>
      </w:r>
    </w:p>
    <w:p w:rsidR="00135F06" w:rsidRPr="00565B06" w:rsidRDefault="00135F06" w:rsidP="00135F06">
      <w:pPr>
        <w:pStyle w:val="Heading3"/>
      </w:pPr>
      <w:r>
        <w:t>June 2014</w:t>
      </w:r>
      <w:r w:rsidRPr="00565B06">
        <w:t xml:space="preserve"> – </w:t>
      </w:r>
      <w:r>
        <w:t>Present</w:t>
      </w:r>
    </w:p>
    <w:p w:rsidR="00135F06" w:rsidRDefault="00135F06" w:rsidP="00135F06">
      <w:pPr>
        <w:pStyle w:val="ListParagraph"/>
        <w:numPr>
          <w:ilvl w:val="0"/>
          <w:numId w:val="20"/>
        </w:numPr>
      </w:pPr>
      <w:r>
        <w:t>Organized invoices for 20+ apartment buildings.</w:t>
      </w:r>
    </w:p>
    <w:p w:rsidR="00135F06" w:rsidRDefault="00135F06" w:rsidP="00135F06">
      <w:pPr>
        <w:pStyle w:val="ListParagraph"/>
        <w:numPr>
          <w:ilvl w:val="0"/>
          <w:numId w:val="20"/>
        </w:numPr>
      </w:pPr>
      <w:r>
        <w:t>Prepared and sent out bills to 200+ residences of various apartments.</w:t>
      </w:r>
    </w:p>
    <w:p w:rsidR="00135F06" w:rsidRDefault="00135F06" w:rsidP="00135F06">
      <w:pPr>
        <w:pStyle w:val="ListParagraph"/>
        <w:numPr>
          <w:ilvl w:val="0"/>
          <w:numId w:val="20"/>
        </w:numPr>
      </w:pPr>
      <w:r>
        <w:t>Organized office space when main duties were complete.</w:t>
      </w:r>
    </w:p>
    <w:p w:rsidR="00135F06" w:rsidRPr="00135F06" w:rsidRDefault="00135F06" w:rsidP="00135F06">
      <w:pPr>
        <w:pStyle w:val="Heading2"/>
        <w:numPr>
          <w:ilvl w:val="0"/>
          <w:numId w:val="20"/>
        </w:numPr>
        <w:rPr>
          <w:rFonts w:asciiTheme="minorHAnsi" w:hAnsiTheme="minorHAnsi"/>
          <w:b w:val="0"/>
          <w:color w:val="595959" w:themeColor="text1" w:themeTint="A6"/>
          <w:sz w:val="22"/>
          <w:szCs w:val="22"/>
        </w:rPr>
      </w:pPr>
      <w:r w:rsidRPr="00135F06">
        <w:rPr>
          <w:rFonts w:asciiTheme="minorHAnsi" w:hAnsiTheme="minorHAnsi"/>
          <w:b w:val="0"/>
          <w:color w:val="595959" w:themeColor="text1" w:themeTint="A6"/>
          <w:sz w:val="22"/>
          <w:szCs w:val="22"/>
        </w:rPr>
        <w:t>Communicated clearly with coworkers and management about the invoice distribution.</w:t>
      </w:r>
    </w:p>
    <w:p w:rsidR="00135F06" w:rsidRPr="00135F06" w:rsidRDefault="00135F06" w:rsidP="00135F06">
      <w:pPr>
        <w:pStyle w:val="Heading2"/>
        <w:rPr>
          <w:rFonts w:asciiTheme="minorHAnsi" w:hAnsiTheme="minorHAnsi"/>
          <w:b w:val="0"/>
          <w:sz w:val="22"/>
          <w:szCs w:val="22"/>
        </w:rPr>
      </w:pPr>
    </w:p>
    <w:p w:rsidR="00135F06" w:rsidRPr="00EE44A2" w:rsidRDefault="00135F06" w:rsidP="00135F06">
      <w:pPr>
        <w:pStyle w:val="Heading2"/>
        <w:rPr>
          <w:b w:val="0"/>
        </w:rPr>
      </w:pPr>
      <w:r>
        <w:t>Security</w:t>
      </w:r>
      <w:r w:rsidRPr="00565B06">
        <w:t xml:space="preserve"> | </w:t>
      </w:r>
      <w:r>
        <w:rPr>
          <w:rStyle w:val="Emphasis"/>
        </w:rPr>
        <w:t>Kingsman Security</w:t>
      </w:r>
      <w:r>
        <w:rPr>
          <w:rStyle w:val="Emphasis"/>
          <w:b w:val="0"/>
        </w:rPr>
        <w:t>, Brooklyn, NY</w:t>
      </w:r>
    </w:p>
    <w:p w:rsidR="00135F06" w:rsidRPr="00565B06" w:rsidRDefault="00135F06" w:rsidP="00135F06">
      <w:pPr>
        <w:pStyle w:val="Heading3"/>
      </w:pPr>
      <w:r>
        <w:t xml:space="preserve">MAY 2016 </w:t>
      </w:r>
      <w:r w:rsidRPr="00565B06">
        <w:t xml:space="preserve">– </w:t>
      </w:r>
      <w:r>
        <w:t>Present</w:t>
      </w:r>
    </w:p>
    <w:p w:rsidR="00135F06" w:rsidRDefault="00135F06" w:rsidP="00135F06">
      <w:pPr>
        <w:pStyle w:val="ListParagraph"/>
        <w:numPr>
          <w:ilvl w:val="0"/>
          <w:numId w:val="21"/>
        </w:numPr>
      </w:pPr>
      <w:r>
        <w:t>Personally patrol property and secure premises</w:t>
      </w:r>
    </w:p>
    <w:p w:rsidR="00135F06" w:rsidRPr="00565B06" w:rsidRDefault="00135F06" w:rsidP="00135F06">
      <w:pPr>
        <w:pStyle w:val="ListParagraph"/>
        <w:numPr>
          <w:ilvl w:val="0"/>
          <w:numId w:val="21"/>
        </w:numPr>
      </w:pPr>
      <w:r>
        <w:t xml:space="preserve">Train new coworkers on main tasks and responsibilities of the job. </w:t>
      </w:r>
    </w:p>
    <w:p w:rsidR="00135F06" w:rsidRDefault="00135F06" w:rsidP="00B47E1E">
      <w:pPr>
        <w:pStyle w:val="Heading2"/>
      </w:pPr>
    </w:p>
    <w:p w:rsidR="00F77578" w:rsidRDefault="00F77578" w:rsidP="00B47E1E">
      <w:pPr>
        <w:pStyle w:val="Heading2"/>
      </w:pPr>
      <w:r>
        <w:t xml:space="preserve">Product Concierge | </w:t>
      </w:r>
      <w:r w:rsidRPr="00495360">
        <w:rPr>
          <w:color w:val="000000" w:themeColor="text1"/>
        </w:rPr>
        <w:t>Mercedes Benz of Edison</w:t>
      </w:r>
      <w:r>
        <w:t xml:space="preserve">, </w:t>
      </w:r>
      <w:r w:rsidRPr="00495360">
        <w:rPr>
          <w:b w:val="0"/>
          <w:color w:val="000000" w:themeColor="text1"/>
        </w:rPr>
        <w:t>Edison, New Jersey</w:t>
      </w:r>
    </w:p>
    <w:p w:rsidR="00F77578" w:rsidRPr="00495360" w:rsidRDefault="00F77578" w:rsidP="00B47E1E">
      <w:pPr>
        <w:pStyle w:val="Heading2"/>
        <w:rPr>
          <w:b w:val="0"/>
        </w:rPr>
      </w:pPr>
      <w:r w:rsidRPr="00495360">
        <w:rPr>
          <w:b w:val="0"/>
          <w:color w:val="000000" w:themeColor="text1"/>
        </w:rPr>
        <w:t xml:space="preserve">May </w:t>
      </w:r>
      <w:r w:rsidR="00495360" w:rsidRPr="00495360">
        <w:rPr>
          <w:b w:val="0"/>
          <w:color w:val="000000" w:themeColor="text1"/>
        </w:rPr>
        <w:t>2019- May 2020</w:t>
      </w:r>
    </w:p>
    <w:p w:rsidR="00495360" w:rsidRPr="00495360" w:rsidRDefault="00495360" w:rsidP="00495360">
      <w:pPr>
        <w:pStyle w:val="Heading2"/>
        <w:numPr>
          <w:ilvl w:val="0"/>
          <w:numId w:val="22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495360">
        <w:rPr>
          <w:rFonts w:asciiTheme="minorHAnsi" w:hAnsiTheme="minorHAnsi"/>
          <w:b w:val="0"/>
          <w:color w:val="000000" w:themeColor="text1"/>
          <w:sz w:val="22"/>
          <w:szCs w:val="22"/>
        </w:rPr>
        <w:t>Transported vehicles to and from dealerships and customers’ homes</w:t>
      </w:r>
    </w:p>
    <w:p w:rsidR="00495360" w:rsidRPr="00495360" w:rsidRDefault="00495360" w:rsidP="00495360">
      <w:pPr>
        <w:pStyle w:val="Heading2"/>
        <w:numPr>
          <w:ilvl w:val="0"/>
          <w:numId w:val="22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495360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Demonstrated and showcased features of vehicles to customers </w:t>
      </w:r>
    </w:p>
    <w:p w:rsidR="00495360" w:rsidRDefault="00495360" w:rsidP="00495360">
      <w:pPr>
        <w:pStyle w:val="Heading2"/>
        <w:numPr>
          <w:ilvl w:val="0"/>
          <w:numId w:val="22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495360">
        <w:rPr>
          <w:rFonts w:asciiTheme="minorHAnsi" w:hAnsiTheme="minorHAnsi"/>
          <w:b w:val="0"/>
          <w:color w:val="000000" w:themeColor="text1"/>
          <w:sz w:val="22"/>
          <w:szCs w:val="22"/>
        </w:rPr>
        <w:t>Responsible for maintaining and cleaning vehicles</w:t>
      </w:r>
    </w:p>
    <w:p w:rsidR="005E088C" w:rsidRPr="00135F06" w:rsidRDefault="00900F5E" w:rsidP="00135F06">
      <w:pPr>
        <w:pStyle w:val="Heading2"/>
        <w:numPr>
          <w:ilvl w:val="0"/>
          <w:numId w:val="22"/>
        </w:numPr>
        <w:rPr>
          <w:rFonts w:asciiTheme="minorHAnsi" w:hAnsiTheme="minorHAnsi"/>
          <w:b w:val="0"/>
          <w:color w:val="000000" w:themeColor="text1"/>
          <w:sz w:val="22"/>
          <w:szCs w:val="22"/>
        </w:rPr>
      </w:pPr>
      <w:r>
        <w:rPr>
          <w:rFonts w:asciiTheme="minorHAnsi" w:hAnsiTheme="minorHAnsi"/>
          <w:b w:val="0"/>
          <w:color w:val="000000" w:themeColor="text1"/>
          <w:sz w:val="22"/>
          <w:szCs w:val="22"/>
        </w:rPr>
        <w:t>Organized vehicles around showroom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578A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961FC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E76E393CDC747C8B9E52EB7D3ED75C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135F06" w:rsidP="00565B06">
            <w:pPr>
              <w:pStyle w:val="ListBullet"/>
              <w:spacing w:after="80"/>
            </w:pPr>
            <w:r>
              <w:t>Knowledgeable about unique cultures</w:t>
            </w:r>
            <w:bookmarkStart w:id="0" w:name="_GoBack"/>
            <w:bookmarkEnd w:id="0"/>
          </w:p>
          <w:p w:rsidR="00316CE4" w:rsidRDefault="002841C2" w:rsidP="002841C2">
            <w:pPr>
              <w:pStyle w:val="ListBullet"/>
              <w:spacing w:after="80"/>
            </w:pPr>
            <w:r>
              <w:t>Personable</w:t>
            </w:r>
          </w:p>
          <w:p w:rsidR="005802F1" w:rsidRPr="00565B06" w:rsidRDefault="005802F1" w:rsidP="002841C2">
            <w:pPr>
              <w:pStyle w:val="ListBullet"/>
              <w:spacing w:after="80"/>
            </w:pPr>
            <w:r>
              <w:lastRenderedPageBreak/>
              <w:t>Technical</w:t>
            </w:r>
            <w:r w:rsidR="00482967">
              <w:t>ly</w:t>
            </w:r>
            <w:r>
              <w:t xml:space="preserve"> fluent with MS Office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2841C2" w:rsidP="00565B06">
            <w:pPr>
              <w:pStyle w:val="ListBullet"/>
              <w:spacing w:after="80"/>
            </w:pPr>
            <w:r>
              <w:lastRenderedPageBreak/>
              <w:t>Work</w:t>
            </w:r>
            <w:r w:rsidR="002B3BF5">
              <w:t>s</w:t>
            </w:r>
            <w:r>
              <w:t xml:space="preserve"> well with others</w:t>
            </w:r>
          </w:p>
          <w:p w:rsidR="00F904FC" w:rsidRPr="00565B06" w:rsidRDefault="00135F06" w:rsidP="00565B06">
            <w:pPr>
              <w:pStyle w:val="ListBullet"/>
              <w:spacing w:after="80"/>
            </w:pPr>
            <w:r>
              <w:t>Experience with Customers</w:t>
            </w:r>
          </w:p>
          <w:p w:rsidR="00F904FC" w:rsidRPr="00565B06" w:rsidRDefault="002841C2" w:rsidP="002841C2">
            <w:pPr>
              <w:pStyle w:val="ListBullet"/>
              <w:spacing w:after="80"/>
            </w:pPr>
            <w:r>
              <w:lastRenderedPageBreak/>
              <w:t>Persistent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B849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961FC4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4910285D08CF46E2A73B76F33D184400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DD4C50" w:rsidRPr="00565B06" w:rsidRDefault="00331E70" w:rsidP="00DD4C50">
      <w:r>
        <w:t>ST John’s University Ita</w:t>
      </w:r>
      <w:r w:rsidR="00020CA9">
        <w:t>lian club, 9/11 Football league, 68</w:t>
      </w:r>
      <w:r w:rsidR="00020CA9" w:rsidRPr="00020CA9">
        <w:rPr>
          <w:vertAlign w:val="superscript"/>
        </w:rPr>
        <w:t>th</w:t>
      </w:r>
      <w:r w:rsidR="00020CA9">
        <w:t xml:space="preserve"> precinct Baseball League, </w:t>
      </w:r>
      <w:r>
        <w:t>GOYA Basketball League, NYC Breast Cancer Walk</w:t>
      </w:r>
      <w:r w:rsidR="00020CA9">
        <w:t>, Greek Youth Olympics</w:t>
      </w:r>
    </w:p>
    <w:sectPr w:rsidR="00DD4C50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FC4" w:rsidRDefault="00961FC4" w:rsidP="00F534FB">
      <w:pPr>
        <w:spacing w:after="0"/>
      </w:pPr>
      <w:r>
        <w:separator/>
      </w:r>
    </w:p>
  </w:endnote>
  <w:endnote w:type="continuationSeparator" w:id="0">
    <w:p w:rsidR="00961FC4" w:rsidRDefault="00961FC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6FE0" w:rsidRDefault="009C6F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F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FC4" w:rsidRDefault="00961FC4" w:rsidP="00F534FB">
      <w:pPr>
        <w:spacing w:after="0"/>
      </w:pPr>
      <w:r>
        <w:separator/>
      </w:r>
    </w:p>
  </w:footnote>
  <w:footnote w:type="continuationSeparator" w:id="0">
    <w:p w:rsidR="00961FC4" w:rsidRDefault="00961FC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E0" w:rsidRDefault="009C6F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87E52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10C4C0F"/>
    <w:multiLevelType w:val="hybridMultilevel"/>
    <w:tmpl w:val="B0E4A022"/>
    <w:lvl w:ilvl="0" w:tplc="09740936">
      <w:start w:val="201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BE5855"/>
    <w:multiLevelType w:val="hybridMultilevel"/>
    <w:tmpl w:val="E564E01C"/>
    <w:lvl w:ilvl="0" w:tplc="09740936">
      <w:start w:val="201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74DA2"/>
    <w:multiLevelType w:val="hybridMultilevel"/>
    <w:tmpl w:val="FD28A51A"/>
    <w:lvl w:ilvl="0" w:tplc="09740936">
      <w:start w:val="201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726D1"/>
    <w:multiLevelType w:val="hybridMultilevel"/>
    <w:tmpl w:val="D2C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81B06"/>
    <w:multiLevelType w:val="hybridMultilevel"/>
    <w:tmpl w:val="FEF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90044"/>
    <w:multiLevelType w:val="hybridMultilevel"/>
    <w:tmpl w:val="3E3A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31CB5"/>
    <w:multiLevelType w:val="hybridMultilevel"/>
    <w:tmpl w:val="0A7A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20"/>
  </w:num>
  <w:num w:numId="17">
    <w:abstractNumId w:val="10"/>
  </w:num>
  <w:num w:numId="18">
    <w:abstractNumId w:val="16"/>
  </w:num>
  <w:num w:numId="19">
    <w:abstractNumId w:val="13"/>
  </w:num>
  <w:num w:numId="20">
    <w:abstractNumId w:val="19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98"/>
    <w:rsid w:val="00002750"/>
    <w:rsid w:val="00004D4E"/>
    <w:rsid w:val="000051CD"/>
    <w:rsid w:val="00011895"/>
    <w:rsid w:val="00013818"/>
    <w:rsid w:val="00020CA9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7AA6"/>
    <w:rsid w:val="00092692"/>
    <w:rsid w:val="00096203"/>
    <w:rsid w:val="000A0229"/>
    <w:rsid w:val="000D06C4"/>
    <w:rsid w:val="000E24AC"/>
    <w:rsid w:val="000E4A73"/>
    <w:rsid w:val="000F79EA"/>
    <w:rsid w:val="00134F92"/>
    <w:rsid w:val="00135F06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A6C3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E4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41C2"/>
    <w:rsid w:val="00297ED0"/>
    <w:rsid w:val="002A4EDA"/>
    <w:rsid w:val="002B3BF5"/>
    <w:rsid w:val="002B3FC8"/>
    <w:rsid w:val="002F10E7"/>
    <w:rsid w:val="002F69E4"/>
    <w:rsid w:val="00300A98"/>
    <w:rsid w:val="0030724A"/>
    <w:rsid w:val="00316CE4"/>
    <w:rsid w:val="00323C3F"/>
    <w:rsid w:val="003279A4"/>
    <w:rsid w:val="00331E70"/>
    <w:rsid w:val="00337114"/>
    <w:rsid w:val="0035004C"/>
    <w:rsid w:val="003571C8"/>
    <w:rsid w:val="00383057"/>
    <w:rsid w:val="0039703C"/>
    <w:rsid w:val="003974BB"/>
    <w:rsid w:val="003A091E"/>
    <w:rsid w:val="003D113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2967"/>
    <w:rsid w:val="004915EA"/>
    <w:rsid w:val="00495360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FDD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2F1"/>
    <w:rsid w:val="00581515"/>
    <w:rsid w:val="00582623"/>
    <w:rsid w:val="005826C2"/>
    <w:rsid w:val="0059085F"/>
    <w:rsid w:val="005A459B"/>
    <w:rsid w:val="005A74EC"/>
    <w:rsid w:val="005B1B6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C10D0"/>
    <w:rsid w:val="006C7B8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5641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4100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0F5E"/>
    <w:rsid w:val="00933CCA"/>
    <w:rsid w:val="0093795C"/>
    <w:rsid w:val="009411E8"/>
    <w:rsid w:val="00952C89"/>
    <w:rsid w:val="009540F4"/>
    <w:rsid w:val="00956B75"/>
    <w:rsid w:val="00961FC4"/>
    <w:rsid w:val="009918BB"/>
    <w:rsid w:val="009931F7"/>
    <w:rsid w:val="00994768"/>
    <w:rsid w:val="009A3F4C"/>
    <w:rsid w:val="009B4952"/>
    <w:rsid w:val="009C63EE"/>
    <w:rsid w:val="009C6FE0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1D55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4C29"/>
    <w:rsid w:val="00B204FE"/>
    <w:rsid w:val="00B25746"/>
    <w:rsid w:val="00B47E1E"/>
    <w:rsid w:val="00B54661"/>
    <w:rsid w:val="00B55487"/>
    <w:rsid w:val="00B763B5"/>
    <w:rsid w:val="00B86FAC"/>
    <w:rsid w:val="00B90654"/>
    <w:rsid w:val="00B91175"/>
    <w:rsid w:val="00BA71B3"/>
    <w:rsid w:val="00BB34BE"/>
    <w:rsid w:val="00BC0E1A"/>
    <w:rsid w:val="00BC1472"/>
    <w:rsid w:val="00BD2DD6"/>
    <w:rsid w:val="00BD55EE"/>
    <w:rsid w:val="00C14398"/>
    <w:rsid w:val="00C3233C"/>
    <w:rsid w:val="00C3763A"/>
    <w:rsid w:val="00C60281"/>
    <w:rsid w:val="00C75022"/>
    <w:rsid w:val="00C779DA"/>
    <w:rsid w:val="00C814F7"/>
    <w:rsid w:val="00C81C04"/>
    <w:rsid w:val="00C91B4B"/>
    <w:rsid w:val="00C93DE1"/>
    <w:rsid w:val="00CA1ED0"/>
    <w:rsid w:val="00CA2E0A"/>
    <w:rsid w:val="00CB3192"/>
    <w:rsid w:val="00CB5210"/>
    <w:rsid w:val="00CC1E5C"/>
    <w:rsid w:val="00CD1043"/>
    <w:rsid w:val="00CE2C76"/>
    <w:rsid w:val="00CE7EC2"/>
    <w:rsid w:val="00D046EF"/>
    <w:rsid w:val="00D107E5"/>
    <w:rsid w:val="00D22E33"/>
    <w:rsid w:val="00D35BBD"/>
    <w:rsid w:val="00D37FAD"/>
    <w:rsid w:val="00D40339"/>
    <w:rsid w:val="00D5184A"/>
    <w:rsid w:val="00D5627D"/>
    <w:rsid w:val="00D6600D"/>
    <w:rsid w:val="00D66A92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D4C50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37C4C"/>
    <w:rsid w:val="00E46808"/>
    <w:rsid w:val="00E5521B"/>
    <w:rsid w:val="00E61D86"/>
    <w:rsid w:val="00E61FB1"/>
    <w:rsid w:val="00E63862"/>
    <w:rsid w:val="00E665C1"/>
    <w:rsid w:val="00E72DA3"/>
    <w:rsid w:val="00E946B7"/>
    <w:rsid w:val="00E97BD9"/>
    <w:rsid w:val="00EB0A9D"/>
    <w:rsid w:val="00EE0848"/>
    <w:rsid w:val="00EE44A2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0616"/>
    <w:rsid w:val="00F77578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1FDD"/>
  <w15:chartTrackingRefBased/>
  <w15:docId w15:val="{41D2EDD0-443F-467C-BEA6-5D910D6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6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eme500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8BC7C26E248179B7B335EFC85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2507-90C7-4172-9296-C21055FCE35D}"/>
      </w:docPartPr>
      <w:docPartBody>
        <w:p w:rsidR="00FE4B2E" w:rsidRDefault="00FE4B2E">
          <w:pPr>
            <w:pStyle w:val="08A8BC7C26E248179B7B335EFC856CF9"/>
          </w:pPr>
          <w:r w:rsidRPr="009D0878">
            <w:t>Address</w:t>
          </w:r>
        </w:p>
      </w:docPartBody>
    </w:docPart>
    <w:docPart>
      <w:docPartPr>
        <w:name w:val="BAAE24421E2F4031B1CC50434AC1B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E389-C5FB-49A8-8B22-BF13F0357D58}"/>
      </w:docPartPr>
      <w:docPartBody>
        <w:p w:rsidR="00FE4B2E" w:rsidRDefault="00FE4B2E">
          <w:pPr>
            <w:pStyle w:val="BAAE24421E2F4031B1CC50434AC1BC54"/>
          </w:pPr>
          <w:r w:rsidRPr="009D0878">
            <w:t>Phone</w:t>
          </w:r>
        </w:p>
      </w:docPartBody>
    </w:docPart>
    <w:docPart>
      <w:docPartPr>
        <w:name w:val="5C63CD72547D4606A62E936AA2092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B04F6-036C-4D72-8907-8A6894ED1E46}"/>
      </w:docPartPr>
      <w:docPartBody>
        <w:p w:rsidR="00FE4B2E" w:rsidRDefault="00FE4B2E">
          <w:pPr>
            <w:pStyle w:val="5C63CD72547D4606A62E936AA20928CE"/>
          </w:pPr>
          <w:r w:rsidRPr="009D0878">
            <w:t>Email</w:t>
          </w:r>
        </w:p>
      </w:docPartBody>
    </w:docPart>
    <w:docPart>
      <w:docPartPr>
        <w:name w:val="D8050657D79D42CEA94F42BB965A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DDCAE-9D2E-41AD-8924-6D27C20AD856}"/>
      </w:docPartPr>
      <w:docPartBody>
        <w:p w:rsidR="00FE4B2E" w:rsidRDefault="00FE4B2E">
          <w:pPr>
            <w:pStyle w:val="D8050657D79D42CEA94F42BB965A5767"/>
          </w:pPr>
          <w:r w:rsidRPr="009D0878">
            <w:t>LinkedIn Profile</w:t>
          </w:r>
        </w:p>
      </w:docPartBody>
    </w:docPart>
    <w:docPart>
      <w:docPartPr>
        <w:name w:val="F0CF93D0335D4F2B8AEDAF7C75EB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0967-1434-4F08-B4F0-AC53A9136F65}"/>
      </w:docPartPr>
      <w:docPartBody>
        <w:p w:rsidR="00FE4B2E" w:rsidRDefault="00FE4B2E">
          <w:pPr>
            <w:pStyle w:val="F0CF93D0335D4F2B8AEDAF7C75EB8DC5"/>
          </w:pPr>
          <w:r w:rsidRPr="00565B06">
            <w:t>Education</w:t>
          </w:r>
        </w:p>
      </w:docPartBody>
    </w:docPart>
    <w:docPart>
      <w:docPartPr>
        <w:name w:val="8DBE46E2F5D1431B99244AAEA22F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8734-FB6E-42A3-8CF3-8D62C9505633}"/>
      </w:docPartPr>
      <w:docPartBody>
        <w:p w:rsidR="00FE4B2E" w:rsidRDefault="00FE4B2E">
          <w:pPr>
            <w:pStyle w:val="8DBE46E2F5D1431B99244AAEA22F0987"/>
          </w:pPr>
          <w:r w:rsidRPr="00565B06">
            <w:t>Experience</w:t>
          </w:r>
        </w:p>
      </w:docPartBody>
    </w:docPart>
    <w:docPart>
      <w:docPartPr>
        <w:name w:val="BE76E393CDC747C8B9E52EB7D3ED7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9E4E-5E03-4C74-9153-0E3A3F4ECDF9}"/>
      </w:docPartPr>
      <w:docPartBody>
        <w:p w:rsidR="00FE4B2E" w:rsidRDefault="00FE4B2E">
          <w:pPr>
            <w:pStyle w:val="BE76E393CDC747C8B9E52EB7D3ED75C4"/>
          </w:pPr>
          <w:r w:rsidRPr="00565B06">
            <w:t>Skills</w:t>
          </w:r>
        </w:p>
      </w:docPartBody>
    </w:docPart>
    <w:docPart>
      <w:docPartPr>
        <w:name w:val="4910285D08CF46E2A73B76F33D18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B44F-7879-4EF4-BD4E-2FBCB38E7BB2}"/>
      </w:docPartPr>
      <w:docPartBody>
        <w:p w:rsidR="00FE4B2E" w:rsidRDefault="00FE4B2E">
          <w:pPr>
            <w:pStyle w:val="4910285D08CF46E2A73B76F33D184400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2E"/>
    <w:rsid w:val="00403229"/>
    <w:rsid w:val="00554D04"/>
    <w:rsid w:val="006C2989"/>
    <w:rsid w:val="00705749"/>
    <w:rsid w:val="00A75A66"/>
    <w:rsid w:val="00ED3E71"/>
    <w:rsid w:val="00F65B06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620BE4C5446CC91EF6DFBFB802536">
    <w:name w:val="DAA620BE4C5446CC91EF6DFBFB802536"/>
  </w:style>
  <w:style w:type="paragraph" w:customStyle="1" w:styleId="3177BE5E7A5340BA891B8662F09D3601">
    <w:name w:val="3177BE5E7A5340BA891B8662F09D3601"/>
  </w:style>
  <w:style w:type="paragraph" w:customStyle="1" w:styleId="08A8BC7C26E248179B7B335EFC856CF9">
    <w:name w:val="08A8BC7C26E248179B7B335EFC856CF9"/>
  </w:style>
  <w:style w:type="paragraph" w:customStyle="1" w:styleId="BAAE24421E2F4031B1CC50434AC1BC54">
    <w:name w:val="BAAE24421E2F4031B1CC50434AC1BC54"/>
  </w:style>
  <w:style w:type="paragraph" w:customStyle="1" w:styleId="5C63CD72547D4606A62E936AA20928CE">
    <w:name w:val="5C63CD72547D4606A62E936AA20928CE"/>
  </w:style>
  <w:style w:type="paragraph" w:customStyle="1" w:styleId="D8050657D79D42CEA94F42BB965A5767">
    <w:name w:val="D8050657D79D42CEA94F42BB965A5767"/>
  </w:style>
  <w:style w:type="paragraph" w:customStyle="1" w:styleId="CBCEFCA7F480448F8BA42C955773EB5F">
    <w:name w:val="CBCEFCA7F480448F8BA42C955773EB5F"/>
  </w:style>
  <w:style w:type="paragraph" w:customStyle="1" w:styleId="6DD0B9B11D1A4D499F21D7A6FA691062">
    <w:name w:val="6DD0B9B11D1A4D499F21D7A6FA691062"/>
  </w:style>
  <w:style w:type="paragraph" w:customStyle="1" w:styleId="CFC6770B440A49D894DDFBE81E6297D2">
    <w:name w:val="CFC6770B440A49D894DDFBE81E6297D2"/>
  </w:style>
  <w:style w:type="paragraph" w:customStyle="1" w:styleId="F0CF93D0335D4F2B8AEDAF7C75EB8DC5">
    <w:name w:val="F0CF93D0335D4F2B8AEDAF7C75EB8DC5"/>
  </w:style>
  <w:style w:type="paragraph" w:customStyle="1" w:styleId="F23BED957F5341BFA0927194D323C79C">
    <w:name w:val="F23BED957F5341BFA0927194D323C79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9601EEA3ADA4A6380C110C6DF3E647B">
    <w:name w:val="B9601EEA3ADA4A6380C110C6DF3E647B"/>
  </w:style>
  <w:style w:type="paragraph" w:customStyle="1" w:styleId="AD26BCF011974295B435151C6E73AE26">
    <w:name w:val="AD26BCF011974295B435151C6E73AE26"/>
  </w:style>
  <w:style w:type="paragraph" w:customStyle="1" w:styleId="F8F917E179DA4B51B67B9945B2ABA4B9">
    <w:name w:val="F8F917E179DA4B51B67B9945B2ABA4B9"/>
  </w:style>
  <w:style w:type="paragraph" w:customStyle="1" w:styleId="E0A77FF7C87F4C0F9523E03F4FCEB87C">
    <w:name w:val="E0A77FF7C87F4C0F9523E03F4FCEB87C"/>
  </w:style>
  <w:style w:type="paragraph" w:customStyle="1" w:styleId="26E356A268DC412B90B3D37E33569386">
    <w:name w:val="26E356A268DC412B90B3D37E33569386"/>
  </w:style>
  <w:style w:type="paragraph" w:customStyle="1" w:styleId="D1A1B6F811994327922CA16676E05A4E">
    <w:name w:val="D1A1B6F811994327922CA16676E05A4E"/>
  </w:style>
  <w:style w:type="paragraph" w:customStyle="1" w:styleId="F040F3ED1B9340B9B41854D115C8D36A">
    <w:name w:val="F040F3ED1B9340B9B41854D115C8D36A"/>
  </w:style>
  <w:style w:type="paragraph" w:customStyle="1" w:styleId="9372C1D051BC4BB7914A616B4786F6FF">
    <w:name w:val="9372C1D051BC4BB7914A616B4786F6FF"/>
  </w:style>
  <w:style w:type="paragraph" w:customStyle="1" w:styleId="CF83CBF5A91D418B89E7794859481975">
    <w:name w:val="CF83CBF5A91D418B89E7794859481975"/>
  </w:style>
  <w:style w:type="paragraph" w:customStyle="1" w:styleId="8DBE46E2F5D1431B99244AAEA22F0987">
    <w:name w:val="8DBE46E2F5D1431B99244AAEA22F0987"/>
  </w:style>
  <w:style w:type="paragraph" w:customStyle="1" w:styleId="21C83684F2E348438931D0D8973796FF">
    <w:name w:val="21C83684F2E348438931D0D8973796FF"/>
  </w:style>
  <w:style w:type="paragraph" w:customStyle="1" w:styleId="706C3D7CE3D243B7AD947CA1B9397CAF">
    <w:name w:val="706C3D7CE3D243B7AD947CA1B9397CAF"/>
  </w:style>
  <w:style w:type="paragraph" w:customStyle="1" w:styleId="87C66CA28E1049789F7D48305C444702">
    <w:name w:val="87C66CA28E1049789F7D48305C444702"/>
  </w:style>
  <w:style w:type="paragraph" w:customStyle="1" w:styleId="2C91C3B6019B4488A11C9FAABA9696EA">
    <w:name w:val="2C91C3B6019B4488A11C9FAABA9696EA"/>
  </w:style>
  <w:style w:type="paragraph" w:customStyle="1" w:styleId="9529FE484BD84009B96C790E5E987DE7">
    <w:name w:val="9529FE484BD84009B96C790E5E987DE7"/>
  </w:style>
  <w:style w:type="paragraph" w:customStyle="1" w:styleId="FBE1FADEE07A47DABF89B00855E80358">
    <w:name w:val="FBE1FADEE07A47DABF89B00855E80358"/>
  </w:style>
  <w:style w:type="paragraph" w:customStyle="1" w:styleId="EBAA6B352CB1493A96AAE259B5CEE81E">
    <w:name w:val="EBAA6B352CB1493A96AAE259B5CEE81E"/>
  </w:style>
  <w:style w:type="paragraph" w:customStyle="1" w:styleId="D899250D214646ACB8168276454E0065">
    <w:name w:val="D899250D214646ACB8168276454E0065"/>
  </w:style>
  <w:style w:type="paragraph" w:customStyle="1" w:styleId="6BA3AC6E33AE47328151BA511F9C4F35">
    <w:name w:val="6BA3AC6E33AE47328151BA511F9C4F35"/>
  </w:style>
  <w:style w:type="paragraph" w:customStyle="1" w:styleId="250C5FAA4CE749F789985884087EF9A8">
    <w:name w:val="250C5FAA4CE749F789985884087EF9A8"/>
  </w:style>
  <w:style w:type="paragraph" w:customStyle="1" w:styleId="BE76E393CDC747C8B9E52EB7D3ED75C4">
    <w:name w:val="BE76E393CDC747C8B9E52EB7D3ED75C4"/>
  </w:style>
  <w:style w:type="paragraph" w:customStyle="1" w:styleId="07ADC76B1C2C4B49A623C78EE567164E">
    <w:name w:val="07ADC76B1C2C4B49A623C78EE567164E"/>
  </w:style>
  <w:style w:type="paragraph" w:customStyle="1" w:styleId="96996A93BF574C489EC8D58C88BB0CFD">
    <w:name w:val="96996A93BF574C489EC8D58C88BB0CFD"/>
  </w:style>
  <w:style w:type="paragraph" w:customStyle="1" w:styleId="87D65A75F7C240AEBC1C535D8F75E29D">
    <w:name w:val="87D65A75F7C240AEBC1C535D8F75E29D"/>
  </w:style>
  <w:style w:type="paragraph" w:customStyle="1" w:styleId="E16F60F87FF24E10A72CED4D26777B12">
    <w:name w:val="E16F60F87FF24E10A72CED4D26777B12"/>
  </w:style>
  <w:style w:type="paragraph" w:customStyle="1" w:styleId="B87C58468A0843F2BC7E227914E64B7E">
    <w:name w:val="B87C58468A0843F2BC7E227914E64B7E"/>
  </w:style>
  <w:style w:type="paragraph" w:customStyle="1" w:styleId="4910285D08CF46E2A73B76F33D184400">
    <w:name w:val="4910285D08CF46E2A73B76F33D184400"/>
  </w:style>
  <w:style w:type="paragraph" w:customStyle="1" w:styleId="362806B8D9E84402A751E1EA0F9F61E4">
    <w:name w:val="362806B8D9E84402A751E1EA0F9F61E4"/>
  </w:style>
  <w:style w:type="paragraph" w:customStyle="1" w:styleId="95F923AFE385410CBCD7A6E19B2F36EF">
    <w:name w:val="95F923AFE385410CBCD7A6E19B2F36EF"/>
    <w:rsid w:val="00FE4B2E"/>
  </w:style>
  <w:style w:type="paragraph" w:customStyle="1" w:styleId="3D8B1190975B4138A72CC401B198089D">
    <w:name w:val="3D8B1190975B4138A72CC401B198089D"/>
    <w:rsid w:val="00FE4B2E"/>
  </w:style>
  <w:style w:type="paragraph" w:customStyle="1" w:styleId="4ECA93CCB1DD450FAA25045D3C048488">
    <w:name w:val="4ECA93CCB1DD450FAA25045D3C048488"/>
    <w:rsid w:val="00FE4B2E"/>
  </w:style>
  <w:style w:type="paragraph" w:customStyle="1" w:styleId="FCA0A7FC0D7143AF8293C8E509CCDC59">
    <w:name w:val="FCA0A7FC0D7143AF8293C8E509CCDC59"/>
    <w:rsid w:val="00FE4B2E"/>
  </w:style>
  <w:style w:type="paragraph" w:customStyle="1" w:styleId="84C284F709B84FEFB3E59013776087A8">
    <w:name w:val="84C284F709B84FEFB3E59013776087A8"/>
    <w:rsid w:val="00FE4B2E"/>
  </w:style>
  <w:style w:type="paragraph" w:customStyle="1" w:styleId="B7D4C9311713459C93808821E2D94184">
    <w:name w:val="B7D4C9311713459C93808821E2D94184"/>
    <w:rsid w:val="00FE4B2E"/>
  </w:style>
  <w:style w:type="paragraph" w:customStyle="1" w:styleId="0AFDBB7289774BF78FA2D28A8F301F8D">
    <w:name w:val="0AFDBB7289774BF78FA2D28A8F301F8D"/>
    <w:rsid w:val="00FE4B2E"/>
  </w:style>
  <w:style w:type="paragraph" w:customStyle="1" w:styleId="D42FED260C654C8ABFFEC71124DB80BF">
    <w:name w:val="D42FED260C654C8ABFFEC71124DB80BF"/>
    <w:rsid w:val="00FE4B2E"/>
  </w:style>
  <w:style w:type="paragraph" w:customStyle="1" w:styleId="4BCB71DDC5404587A4D452F668695FA7">
    <w:name w:val="4BCB71DDC5404587A4D452F668695FA7"/>
    <w:rsid w:val="00FE4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                    Staten Island, NY</CompanyPhone>
  <CompanyFax/>
  <CompanyEmail>917.837.6419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>Valantid@yahoo.com</cp:keywords>
  <dc:description/>
  <cp:lastModifiedBy>test</cp:lastModifiedBy>
  <cp:revision>2</cp:revision>
  <dcterms:created xsi:type="dcterms:W3CDTF">2022-01-24T21:52:00Z</dcterms:created>
  <dcterms:modified xsi:type="dcterms:W3CDTF">2022-01-24T21:52:00Z</dcterms:modified>
  <cp:category/>
  <cp:contentStatus>Staten Island, NY</cp:contentStatus>
</cp:coreProperties>
</file>